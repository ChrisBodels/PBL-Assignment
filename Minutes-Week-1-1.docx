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EE" w:rsidRDefault="002F6BEE" w:rsidP="00B76F2A">
      <w:pPr>
        <w:pStyle w:val="Title"/>
      </w:pPr>
      <w:r w:rsidRPr="00B76F2A">
        <w:t>Minutes</w:t>
      </w:r>
    </w:p>
    <w:p w:rsidR="00186E49" w:rsidRPr="00B76F2A" w:rsidRDefault="00D97E4F" w:rsidP="00B76F2A">
      <w:pPr>
        <w:pStyle w:val="Heading1"/>
      </w:pPr>
      <w:r>
        <w:t>Programming Meeting</w:t>
      </w:r>
    </w:p>
    <w:sdt>
      <w:sdtPr>
        <w:alias w:val="Date"/>
        <w:tag w:val="Date"/>
        <w:id w:val="100254823"/>
        <w:placeholder>
          <w:docPart w:val="84CC7761899D4F0CB5AC5AA359155339"/>
        </w:placeholder>
        <w:date w:fullDate="2015-03-0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186E49" w:rsidRPr="00B76F2A" w:rsidRDefault="000E4D56" w:rsidP="00B76F2A">
          <w:r>
            <w:t>March 2, 2015</w:t>
          </w:r>
        </w:p>
      </w:sdtContent>
    </w:sdt>
    <w:p w:rsidR="00186E49" w:rsidRPr="00E34D25" w:rsidRDefault="00186E49" w:rsidP="00E34D25">
      <w:r w:rsidRPr="00E34D25">
        <w:t xml:space="preserve">The meeting was called to order </w:t>
      </w:r>
      <w:r w:rsidR="000558D3" w:rsidRPr="00E34D25">
        <w:t xml:space="preserve">by </w:t>
      </w:r>
      <w:r w:rsidR="004F6CE6">
        <w:t>David Walsh</w:t>
      </w:r>
      <w:r w:rsidR="00D67321">
        <w:t xml:space="preserve"> </w:t>
      </w:r>
      <w:r w:rsidRPr="00E34D25">
        <w:t xml:space="preserve">at </w:t>
      </w:r>
      <w:r w:rsidR="000E4D56">
        <w:t>2</w:t>
      </w:r>
      <w:r w:rsidR="00D97E4F">
        <w:t>.15pm.</w:t>
      </w:r>
    </w:p>
    <w:p w:rsidR="00E34D25" w:rsidRDefault="00186E49" w:rsidP="00B76F2A">
      <w:pPr>
        <w:pStyle w:val="Heading2"/>
      </w:pPr>
      <w:r w:rsidRPr="00E34D25">
        <w:t>In attendance</w:t>
      </w:r>
    </w:p>
    <w:p w:rsidR="00186E49" w:rsidRPr="00E34D25" w:rsidRDefault="00D97E4F" w:rsidP="00B76F2A">
      <w:r>
        <w:t xml:space="preserve">Cristopher Bodels, </w:t>
      </w:r>
      <w:r w:rsidR="00CD5ECD">
        <w:t>David Walsh</w:t>
      </w:r>
      <w:r>
        <w:t xml:space="preserve">, Patrick Kavanagh, Brian Carrol, </w:t>
      </w:r>
      <w:r w:rsidR="00CD5ECD">
        <w:t>Igor Mazur</w:t>
      </w:r>
      <w:r>
        <w:t>.</w:t>
      </w:r>
    </w:p>
    <w:p w:rsidR="00890BE5" w:rsidRDefault="00D97E4F" w:rsidP="00000E6B">
      <w:pPr>
        <w:pStyle w:val="Heading2"/>
      </w:pPr>
      <w:r>
        <w:t>Main Actions:</w:t>
      </w:r>
    </w:p>
    <w:p w:rsidR="000E4D56" w:rsidRDefault="000E4D56" w:rsidP="000E4D56">
      <w:pPr>
        <w:pStyle w:val="ListParagraph"/>
        <w:numPr>
          <w:ilvl w:val="0"/>
          <w:numId w:val="15"/>
        </w:numPr>
      </w:pPr>
      <w:r>
        <w:t>We began by playing the game to better understand the rules.</w:t>
      </w:r>
    </w:p>
    <w:p w:rsidR="000E4D56" w:rsidRDefault="000E4D56" w:rsidP="000E4D56">
      <w:pPr>
        <w:pStyle w:val="ListParagraph"/>
        <w:numPr>
          <w:ilvl w:val="0"/>
          <w:numId w:val="15"/>
        </w:numPr>
      </w:pPr>
      <w:r>
        <w:t>Made David the record keeper.</w:t>
      </w:r>
    </w:p>
    <w:p w:rsidR="000E4D56" w:rsidRDefault="000E4D56" w:rsidP="000E4D56">
      <w:pPr>
        <w:pStyle w:val="ListParagraph"/>
        <w:numPr>
          <w:ilvl w:val="0"/>
          <w:numId w:val="15"/>
        </w:numPr>
      </w:pPr>
      <w:r>
        <w:t>Chris was made discussion leader for the first meeting.</w:t>
      </w:r>
    </w:p>
    <w:p w:rsidR="000E4D56" w:rsidRDefault="000E4D56" w:rsidP="000E4D56">
      <w:pPr>
        <w:pStyle w:val="ListParagraph"/>
        <w:numPr>
          <w:ilvl w:val="0"/>
          <w:numId w:val="15"/>
        </w:numPr>
      </w:pPr>
      <w:r>
        <w:t xml:space="preserve">The group is to go and read the spec and comeback with a method of how they would do the </w:t>
      </w:r>
      <w:r>
        <w:t>assignment</w:t>
      </w:r>
    </w:p>
    <w:p w:rsidR="000E4D56" w:rsidRDefault="000E4D56" w:rsidP="000E4D56">
      <w:pPr>
        <w:pStyle w:val="ListParagraph"/>
        <w:numPr>
          <w:ilvl w:val="0"/>
          <w:numId w:val="15"/>
        </w:numPr>
      </w:pPr>
      <w:r>
        <w:t>The group was also to find what the key rules needed would be</w:t>
      </w:r>
      <w:bookmarkStart w:id="0" w:name="_GoBack"/>
      <w:bookmarkEnd w:id="0"/>
      <w:r>
        <w:t>.</w:t>
      </w:r>
    </w:p>
    <w:p w:rsidR="00E34D25" w:rsidRDefault="00186E49" w:rsidP="00000E6B">
      <w:pPr>
        <w:pStyle w:val="Heading2"/>
      </w:pPr>
      <w:r w:rsidRPr="00E34D25">
        <w:t xml:space="preserve">Next </w:t>
      </w:r>
      <w:r w:rsidRPr="00000E6B">
        <w:t>Meeting</w:t>
      </w:r>
    </w:p>
    <w:p w:rsidR="00186E49" w:rsidRDefault="000E4D56" w:rsidP="00B76F2A">
      <w:r>
        <w:t>3</w:t>
      </w:r>
      <w:r w:rsidR="0000313B">
        <w:t>/March/2015 3</w:t>
      </w:r>
      <w:r w:rsidR="00D97E4F">
        <w:t>.15pm</w:t>
      </w:r>
    </w:p>
    <w:p w:rsidR="00186E49" w:rsidRDefault="000E4D56" w:rsidP="00E34D25">
      <w:r>
        <w:t>Meeting finished up at 4.00</w:t>
      </w:r>
      <w:r w:rsidR="0000313B">
        <w:t>pm</w:t>
      </w:r>
    </w:p>
    <w:sectPr w:rsidR="00186E49" w:rsidSect="00B76F2A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59" w:rsidRDefault="000C5E59">
      <w:r>
        <w:separator/>
      </w:r>
    </w:p>
    <w:p w:rsidR="000C5E59" w:rsidRDefault="000C5E59"/>
  </w:endnote>
  <w:endnote w:type="continuationSeparator" w:id="0">
    <w:p w:rsidR="000C5E59" w:rsidRDefault="000C5E59">
      <w:r>
        <w:continuationSeparator/>
      </w:r>
    </w:p>
    <w:p w:rsidR="000C5E59" w:rsidRDefault="000C5E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6B" w:rsidRDefault="001930D7" w:rsidP="00A240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673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59" w:rsidRDefault="000C5E59">
      <w:r>
        <w:separator/>
      </w:r>
    </w:p>
    <w:p w:rsidR="000C5E59" w:rsidRDefault="000C5E59"/>
  </w:footnote>
  <w:footnote w:type="continuationSeparator" w:id="0">
    <w:p w:rsidR="000C5E59" w:rsidRDefault="000C5E59">
      <w:r>
        <w:continuationSeparator/>
      </w:r>
    </w:p>
    <w:p w:rsidR="000C5E59" w:rsidRDefault="000C5E5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D94B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36F6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825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BE2D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E692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E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46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C1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AE21E3"/>
    <w:multiLevelType w:val="hybridMultilevel"/>
    <w:tmpl w:val="73A01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A11B5"/>
    <w:multiLevelType w:val="hybridMultilevel"/>
    <w:tmpl w:val="BC5CC366"/>
    <w:lvl w:ilvl="0" w:tplc="A2087B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D695BC7"/>
    <w:multiLevelType w:val="hybridMultilevel"/>
    <w:tmpl w:val="9FA4F020"/>
    <w:lvl w:ilvl="0" w:tplc="A4A02A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C6372A"/>
    <w:multiLevelType w:val="hybridMultilevel"/>
    <w:tmpl w:val="FFF041D6"/>
    <w:lvl w:ilvl="0" w:tplc="1BBA28C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C043C"/>
    <w:multiLevelType w:val="hybridMultilevel"/>
    <w:tmpl w:val="2ADC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9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4F"/>
    <w:rsid w:val="00000E6B"/>
    <w:rsid w:val="0000313B"/>
    <w:rsid w:val="00007378"/>
    <w:rsid w:val="00042F81"/>
    <w:rsid w:val="000558D3"/>
    <w:rsid w:val="00065407"/>
    <w:rsid w:val="000A1A54"/>
    <w:rsid w:val="000C5E59"/>
    <w:rsid w:val="000E4D56"/>
    <w:rsid w:val="001560EF"/>
    <w:rsid w:val="00186E49"/>
    <w:rsid w:val="001930D7"/>
    <w:rsid w:val="002435FB"/>
    <w:rsid w:val="002472EF"/>
    <w:rsid w:val="002B302C"/>
    <w:rsid w:val="002B396E"/>
    <w:rsid w:val="002F5784"/>
    <w:rsid w:val="002F6BEE"/>
    <w:rsid w:val="003707F7"/>
    <w:rsid w:val="00442EB7"/>
    <w:rsid w:val="00472F56"/>
    <w:rsid w:val="004F6CE6"/>
    <w:rsid w:val="00520F94"/>
    <w:rsid w:val="00535FE9"/>
    <w:rsid w:val="0055438F"/>
    <w:rsid w:val="006867DC"/>
    <w:rsid w:val="006D4CC4"/>
    <w:rsid w:val="006E4288"/>
    <w:rsid w:val="0073281E"/>
    <w:rsid w:val="0075280B"/>
    <w:rsid w:val="007839F6"/>
    <w:rsid w:val="00890BE5"/>
    <w:rsid w:val="009431E7"/>
    <w:rsid w:val="00950F18"/>
    <w:rsid w:val="00A2401D"/>
    <w:rsid w:val="00A4556E"/>
    <w:rsid w:val="00A466A2"/>
    <w:rsid w:val="00AB569A"/>
    <w:rsid w:val="00AC6D1D"/>
    <w:rsid w:val="00B12DC2"/>
    <w:rsid w:val="00B2385B"/>
    <w:rsid w:val="00B47893"/>
    <w:rsid w:val="00B56655"/>
    <w:rsid w:val="00B76F2A"/>
    <w:rsid w:val="00C0597B"/>
    <w:rsid w:val="00C612B7"/>
    <w:rsid w:val="00C6318C"/>
    <w:rsid w:val="00CD5ECD"/>
    <w:rsid w:val="00CE240D"/>
    <w:rsid w:val="00D0502B"/>
    <w:rsid w:val="00D326FF"/>
    <w:rsid w:val="00D63623"/>
    <w:rsid w:val="00D67321"/>
    <w:rsid w:val="00D97E4F"/>
    <w:rsid w:val="00E2264C"/>
    <w:rsid w:val="00E34D25"/>
    <w:rsid w:val="00E6092C"/>
    <w:rsid w:val="00F173D7"/>
    <w:rsid w:val="00F85524"/>
    <w:rsid w:val="00F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569EDD-DB56-47F2-86BB-E9FF9361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5FB"/>
    <w:pPr>
      <w:spacing w:after="20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000E6B"/>
    <w:pPr>
      <w:spacing w:before="120" w:after="4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000E6B"/>
    <w:pPr>
      <w:spacing w:before="120" w:after="40"/>
      <w:outlineLvl w:val="1"/>
    </w:pPr>
    <w:rPr>
      <w:b/>
      <w:sz w:val="20"/>
    </w:rPr>
  </w:style>
  <w:style w:type="paragraph" w:styleId="Heading3">
    <w:name w:val="heading 3"/>
    <w:basedOn w:val="Normal"/>
    <w:next w:val="Normal"/>
    <w:semiHidden/>
    <w:unhideWhenUsed/>
    <w:qFormat/>
    <w:rsid w:val="00B566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E6B"/>
    <w:rPr>
      <w:rFonts w:asciiTheme="minorHAnsi" w:hAnsiTheme="minorHAnsi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000E6B"/>
    <w:rPr>
      <w:color w:val="808080"/>
    </w:rPr>
  </w:style>
  <w:style w:type="paragraph" w:styleId="Header">
    <w:name w:val="header"/>
    <w:basedOn w:val="Normal"/>
    <w:semiHidden/>
    <w:unhideWhenUsed/>
    <w:rsid w:val="00A240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A240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unhideWhenUsed/>
    <w:rsid w:val="006E4288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76F2A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qFormat/>
    <w:rsid w:val="00B76F2A"/>
    <w:pPr>
      <w:spacing w:after="400"/>
      <w:jc w:val="right"/>
    </w:pPr>
    <w:rPr>
      <w:rFonts w:asciiTheme="majorHAnsi" w:hAnsiTheme="majorHAnsi"/>
      <w:b/>
      <w:caps/>
      <w:color w:val="7F7F7F" w:themeColor="text1" w:themeTint="80"/>
      <w:sz w:val="56"/>
    </w:rPr>
  </w:style>
  <w:style w:type="character" w:customStyle="1" w:styleId="TitleChar">
    <w:name w:val="Title Char"/>
    <w:basedOn w:val="DefaultParagraphFont"/>
    <w:link w:val="Title"/>
    <w:rsid w:val="00B76F2A"/>
    <w:rPr>
      <w:rFonts w:asciiTheme="majorHAnsi" w:hAnsiTheme="majorHAnsi"/>
      <w:b/>
      <w:caps/>
      <w:color w:val="7F7F7F" w:themeColor="text1" w:themeTint="80"/>
      <w:sz w:val="5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CC7761899D4F0CB5AC5AA359155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B7732-BECC-40DD-9A04-55853EFFDA75}"/>
      </w:docPartPr>
      <w:docPartBody>
        <w:p w:rsidR="000A20A3" w:rsidRDefault="004F5443">
          <w:pPr>
            <w:pStyle w:val="84CC7761899D4F0CB5AC5AA359155339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43"/>
    <w:rsid w:val="000A20A3"/>
    <w:rsid w:val="004F5443"/>
    <w:rsid w:val="008D6406"/>
    <w:rsid w:val="00D0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E482560A2447FEADD62B68030C0D11">
    <w:name w:val="00E482560A2447FEADD62B68030C0D11"/>
  </w:style>
  <w:style w:type="paragraph" w:customStyle="1" w:styleId="84CC7761899D4F0CB5AC5AA359155339">
    <w:name w:val="84CC7761899D4F0CB5AC5AA3591553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AD17D173C947AFA7901DDBD69F8B3A">
    <w:name w:val="CDAD17D173C947AFA7901DDBD69F8B3A"/>
  </w:style>
  <w:style w:type="paragraph" w:customStyle="1" w:styleId="FBB8D9B5806447C4A4B5E7601452B48D">
    <w:name w:val="FBB8D9B5806447C4A4B5E7601452B48D"/>
  </w:style>
  <w:style w:type="paragraph" w:customStyle="1" w:styleId="427D853EA92D40BDA8E5FC8243808EF2">
    <w:name w:val="427D853EA92D40BDA8E5FC8243808EF2"/>
  </w:style>
  <w:style w:type="paragraph" w:customStyle="1" w:styleId="5D8A6D07FFA5467D9ABD441C89BA4F44">
    <w:name w:val="5D8A6D07FFA5467D9ABD441C89BA4F44"/>
  </w:style>
  <w:style w:type="paragraph" w:customStyle="1" w:styleId="A107C4DF296341B6847A6EABA138DEF3">
    <w:name w:val="A107C4DF296341B6847A6EABA138DEF3"/>
  </w:style>
  <w:style w:type="paragraph" w:customStyle="1" w:styleId="5432FC38E63F40C19AD2668D2CAB447E">
    <w:name w:val="5432FC38E63F40C19AD2668D2CAB447E"/>
  </w:style>
  <w:style w:type="paragraph" w:customStyle="1" w:styleId="F8E448831D4E4002832806B6CEDF68BF">
    <w:name w:val="F8E448831D4E4002832806B6CEDF68BF"/>
  </w:style>
  <w:style w:type="paragraph" w:customStyle="1" w:styleId="E5A33AA4C4254875B12E94BAA1139BF9">
    <w:name w:val="E5A33AA4C4254875B12E94BAA1139BF9"/>
  </w:style>
  <w:style w:type="paragraph" w:customStyle="1" w:styleId="58122B1D49BB4324896F05B629F1B250">
    <w:name w:val="58122B1D49BB4324896F05B629F1B250"/>
  </w:style>
  <w:style w:type="paragraph" w:customStyle="1" w:styleId="8E8D30F9F3C74956B2BFD8B62CC25AFC">
    <w:name w:val="8E8D30F9F3C74956B2BFD8B62CC25AFC"/>
  </w:style>
  <w:style w:type="paragraph" w:customStyle="1" w:styleId="FA4F924480224636852FC3CFB36D0347">
    <w:name w:val="FA4F924480224636852FC3CFB36D0347"/>
  </w:style>
  <w:style w:type="paragraph" w:customStyle="1" w:styleId="0E2AC171FA8E47B9B815B29D0BAF8FCC">
    <w:name w:val="0E2AC171FA8E47B9B815B29D0BAF8FCC"/>
  </w:style>
  <w:style w:type="paragraph" w:customStyle="1" w:styleId="99D25FB7FBBB46079862788C7713CC3F">
    <w:name w:val="99D25FB7FBBB46079862788C7713CC3F"/>
  </w:style>
  <w:style w:type="paragraph" w:customStyle="1" w:styleId="075AB40181224C9F9BC679123848FC96">
    <w:name w:val="075AB40181224C9F9BC679123848FC96"/>
  </w:style>
  <w:style w:type="paragraph" w:customStyle="1" w:styleId="543231ACDEBA4C98B11958813BBF5E36">
    <w:name w:val="543231ACDEBA4C98B11958813BBF5E36"/>
  </w:style>
  <w:style w:type="paragraph" w:customStyle="1" w:styleId="9F6CCB7B80074B0D8556B59B20EE6B08">
    <w:name w:val="9F6CCB7B80074B0D8556B59B20EE6B08"/>
  </w:style>
  <w:style w:type="paragraph" w:customStyle="1" w:styleId="259242E9573C4FE2998872A085ED3A46">
    <w:name w:val="259242E9573C4FE2998872A085ED3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2BEF6B-1422-495D-90FC-66D7041E07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PTA minutes</vt:lpstr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PTA minutes</dc:title>
  <dc:creator>David</dc:creator>
  <cp:keywords/>
  <cp:lastModifiedBy>David</cp:lastModifiedBy>
  <cp:revision>3</cp:revision>
  <cp:lastPrinted>2005-07-11T18:49:00Z</cp:lastPrinted>
  <dcterms:created xsi:type="dcterms:W3CDTF">2015-03-24T18:39:00Z</dcterms:created>
  <dcterms:modified xsi:type="dcterms:W3CDTF">2015-03-24T18:41:00Z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TC010298591033</vt:lpwstr>
  </property>
</Properties>
</file>