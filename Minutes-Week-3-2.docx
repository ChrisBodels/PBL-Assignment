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BEE" w:rsidRDefault="002F6BEE" w:rsidP="00B76F2A">
      <w:pPr>
        <w:pStyle w:val="Title"/>
      </w:pPr>
      <w:r w:rsidRPr="00B76F2A">
        <w:t>Minutes</w:t>
      </w:r>
    </w:p>
    <w:p w:rsidR="00186E49" w:rsidRPr="00B76F2A" w:rsidRDefault="00D97E4F" w:rsidP="00B76F2A">
      <w:pPr>
        <w:pStyle w:val="Heading1"/>
      </w:pPr>
      <w:r>
        <w:t>Programming Meeting</w:t>
      </w:r>
    </w:p>
    <w:sdt>
      <w:sdtPr>
        <w:alias w:val="Date"/>
        <w:tag w:val="Date"/>
        <w:id w:val="100254823"/>
        <w:placeholder>
          <w:docPart w:val="84CC7761899D4F0CB5AC5AA359155339"/>
        </w:placeholder>
        <w:date w:fullDate="2015-03-17T00:00:00Z">
          <w:dateFormat w:val="MMMM d, yyyy"/>
          <w:lid w:val="en-US"/>
          <w:storeMappedDataAs w:val="dateTime"/>
          <w:calendar w:val="gregorian"/>
        </w:date>
      </w:sdtPr>
      <w:sdtEndPr/>
      <w:sdtContent>
        <w:p w:rsidR="00186E49" w:rsidRPr="00B76F2A" w:rsidRDefault="007C490A" w:rsidP="00B76F2A">
          <w:r>
            <w:t>March 17, 2015</w:t>
          </w:r>
        </w:p>
      </w:sdtContent>
    </w:sdt>
    <w:p w:rsidR="00186E49" w:rsidRPr="00E34D25" w:rsidRDefault="00186E49" w:rsidP="00E34D25">
      <w:r w:rsidRPr="00E34D25">
        <w:t xml:space="preserve">The meeting was called to order </w:t>
      </w:r>
      <w:r w:rsidR="000558D3" w:rsidRPr="00E34D25">
        <w:t xml:space="preserve">by </w:t>
      </w:r>
      <w:r w:rsidR="00C24907">
        <w:t>Chris Bodels</w:t>
      </w:r>
      <w:r w:rsidR="00D67321">
        <w:t xml:space="preserve"> </w:t>
      </w:r>
      <w:r w:rsidRPr="00E34D25">
        <w:t xml:space="preserve">at </w:t>
      </w:r>
      <w:r w:rsidR="00D97E4F">
        <w:t>2.15pm.</w:t>
      </w:r>
    </w:p>
    <w:p w:rsidR="00E34D25" w:rsidRDefault="00186E49" w:rsidP="00B76F2A">
      <w:pPr>
        <w:pStyle w:val="Heading2"/>
      </w:pPr>
      <w:r w:rsidRPr="00E34D25">
        <w:t>In attendance</w:t>
      </w:r>
    </w:p>
    <w:p w:rsidR="00186E49" w:rsidRPr="00E34D25" w:rsidRDefault="00D97E4F" w:rsidP="00B76F2A">
      <w:r>
        <w:t>Cristopher Bodels, Igor Mazur, Patrick Kavanagh, Brian Carrol, David Walsh.</w:t>
      </w:r>
    </w:p>
    <w:p w:rsidR="00890BE5" w:rsidRDefault="00D97E4F" w:rsidP="00000E6B">
      <w:pPr>
        <w:pStyle w:val="Heading2"/>
      </w:pPr>
      <w:r>
        <w:t>Main Actions:</w:t>
      </w:r>
    </w:p>
    <w:p w:rsidR="00D97E4F" w:rsidRDefault="00D97E4F" w:rsidP="00D97E4F">
      <w:pPr>
        <w:pStyle w:val="ListParagraph"/>
        <w:numPr>
          <w:ilvl w:val="0"/>
          <w:numId w:val="14"/>
        </w:numPr>
      </w:pPr>
      <w:r>
        <w:t>The meeting started with David</w:t>
      </w:r>
      <w:r w:rsidR="00C24907">
        <w:t xml:space="preserve"> and Brian</w:t>
      </w:r>
      <w:r>
        <w:t xml:space="preserve"> </w:t>
      </w:r>
      <w:r w:rsidR="00C24907">
        <w:t>talking to the group about the methods they created about going about removing players and adding them to a bankrupt array list. The group decided an array list of strings storing their first names would be more logical as their balance is going to 0 regardless.</w:t>
      </w:r>
      <w:bookmarkStart w:id="0" w:name="_GoBack"/>
      <w:bookmarkEnd w:id="0"/>
    </w:p>
    <w:p w:rsidR="001B4C93" w:rsidRDefault="001B4C93" w:rsidP="001B4C93">
      <w:pPr>
        <w:pStyle w:val="ListParagraph"/>
        <w:numPr>
          <w:ilvl w:val="0"/>
          <w:numId w:val="14"/>
        </w:numPr>
      </w:pPr>
      <w:r>
        <w:t>Chris highlighted the amount of methods that still have to be done and that one of the method in the driver was crashing the driver as there was a validation error. All code was now to be checked by the group to make sure it was correct.</w:t>
      </w:r>
    </w:p>
    <w:p w:rsidR="001B4C93" w:rsidRDefault="001B4C93" w:rsidP="001B4C93">
      <w:pPr>
        <w:pStyle w:val="ListParagraph"/>
        <w:numPr>
          <w:ilvl w:val="0"/>
          <w:numId w:val="14"/>
        </w:numPr>
      </w:pPr>
      <w:r>
        <w:t>Paddy highlighted his difficulty he had with the load/save methods with XML but will keep working away at it.</w:t>
      </w:r>
    </w:p>
    <w:p w:rsidR="001B4C93" w:rsidRDefault="001B4C93" w:rsidP="001B4C93">
      <w:pPr>
        <w:pStyle w:val="ListParagraph"/>
        <w:numPr>
          <w:ilvl w:val="0"/>
          <w:numId w:val="14"/>
        </w:numPr>
      </w:pPr>
      <w:r>
        <w:t>Igor and Brian were designated with the task of commenting and applying Javadoc to the entire code and the group agreed.</w:t>
      </w:r>
    </w:p>
    <w:p w:rsidR="001B4C93" w:rsidRDefault="00E80B5D" w:rsidP="001B4C93">
      <w:pPr>
        <w:pStyle w:val="ListParagraph"/>
        <w:numPr>
          <w:ilvl w:val="0"/>
          <w:numId w:val="14"/>
        </w:numPr>
      </w:pPr>
      <w:r>
        <w:t>David mentioned</w:t>
      </w:r>
      <w:r w:rsidR="001B4C93">
        <w:t xml:space="preserve"> he was get</w:t>
      </w:r>
      <w:r w:rsidR="002D2664">
        <w:t>ting</w:t>
      </w:r>
      <w:r w:rsidR="001B4C93">
        <w:t xml:space="preserve"> some odd errors with his cards array list and decide he will re-do the array’s again.</w:t>
      </w:r>
      <w:r>
        <w:t xml:space="preserve"> </w:t>
      </w:r>
    </w:p>
    <w:p w:rsidR="00E80B5D" w:rsidRDefault="002D2664" w:rsidP="001B4C93">
      <w:pPr>
        <w:pStyle w:val="ListParagraph"/>
        <w:numPr>
          <w:ilvl w:val="0"/>
          <w:numId w:val="14"/>
        </w:numPr>
      </w:pPr>
      <w:r>
        <w:t>The meeting ended with everyone going about their allotted tasks.</w:t>
      </w:r>
    </w:p>
    <w:p w:rsidR="007C490A" w:rsidRDefault="007C490A" w:rsidP="007C490A">
      <w:pPr>
        <w:pStyle w:val="ListParagraph"/>
        <w:numPr>
          <w:ilvl w:val="0"/>
          <w:numId w:val="14"/>
        </w:numPr>
      </w:pPr>
      <w:r>
        <w:t>Brian took the time stamps for this meeting and Igor wrote it up.</w:t>
      </w:r>
    </w:p>
    <w:p w:rsidR="00E34D25" w:rsidRDefault="00186E49" w:rsidP="00000E6B">
      <w:pPr>
        <w:pStyle w:val="Heading2"/>
      </w:pPr>
      <w:r w:rsidRPr="00E34D25">
        <w:t xml:space="preserve">Next </w:t>
      </w:r>
      <w:r w:rsidRPr="00000E6B">
        <w:t>Meeting</w:t>
      </w:r>
    </w:p>
    <w:p w:rsidR="00186E49" w:rsidRDefault="00E80B5D" w:rsidP="00B76F2A">
      <w:r>
        <w:t>18/March/2015 5</w:t>
      </w:r>
      <w:r w:rsidR="00D97E4F">
        <w:t>.15pm</w:t>
      </w:r>
    </w:p>
    <w:p w:rsidR="00186E49" w:rsidRDefault="00D97E4F" w:rsidP="00E34D25">
      <w:r>
        <w:t>Meeting finished up at 3.15</w:t>
      </w:r>
    </w:p>
    <w:sectPr w:rsidR="00186E49" w:rsidSect="00B76F2A">
      <w:footerReference w:type="default" r:id="rId8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1EFC" w:rsidRDefault="00671EFC">
      <w:r>
        <w:separator/>
      </w:r>
    </w:p>
    <w:p w:rsidR="00671EFC" w:rsidRDefault="00671EFC"/>
  </w:endnote>
  <w:endnote w:type="continuationSeparator" w:id="0">
    <w:p w:rsidR="00671EFC" w:rsidRDefault="00671EFC">
      <w:r>
        <w:continuationSeparator/>
      </w:r>
    </w:p>
    <w:p w:rsidR="00671EFC" w:rsidRDefault="00671EF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E6B" w:rsidRDefault="008C6265" w:rsidP="00A2401D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 w:rsidR="00D67321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1EFC" w:rsidRDefault="00671EFC">
      <w:r>
        <w:separator/>
      </w:r>
    </w:p>
    <w:p w:rsidR="00671EFC" w:rsidRDefault="00671EFC"/>
  </w:footnote>
  <w:footnote w:type="continuationSeparator" w:id="0">
    <w:p w:rsidR="00671EFC" w:rsidRDefault="00671EFC">
      <w:r>
        <w:continuationSeparator/>
      </w:r>
    </w:p>
    <w:p w:rsidR="00671EFC" w:rsidRDefault="00671EFC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D94B7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636F66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9A825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F867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8BE2D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DE692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9D2E74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FE88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E4462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6AC14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8DA11B5"/>
    <w:multiLevelType w:val="hybridMultilevel"/>
    <w:tmpl w:val="BC5CC366"/>
    <w:lvl w:ilvl="0" w:tplc="A2087B4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2D695BC7"/>
    <w:multiLevelType w:val="hybridMultilevel"/>
    <w:tmpl w:val="9FA4F020"/>
    <w:lvl w:ilvl="0" w:tplc="A4A02A8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DC6372A"/>
    <w:multiLevelType w:val="hybridMultilevel"/>
    <w:tmpl w:val="FFF041D6"/>
    <w:lvl w:ilvl="0" w:tplc="1BBA28C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AC043C"/>
    <w:multiLevelType w:val="hybridMultilevel"/>
    <w:tmpl w:val="2ADCAA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3"/>
  </w:num>
  <w:num w:numId="15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drawingGridHorizontalSpacing w:val="9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E4F"/>
    <w:rsid w:val="00000E6B"/>
    <w:rsid w:val="00007378"/>
    <w:rsid w:val="00014397"/>
    <w:rsid w:val="00042F81"/>
    <w:rsid w:val="000558D3"/>
    <w:rsid w:val="00065407"/>
    <w:rsid w:val="000A1A54"/>
    <w:rsid w:val="000F2452"/>
    <w:rsid w:val="001560EF"/>
    <w:rsid w:val="00186E49"/>
    <w:rsid w:val="001B4C93"/>
    <w:rsid w:val="002435FB"/>
    <w:rsid w:val="002472EF"/>
    <w:rsid w:val="002B302C"/>
    <w:rsid w:val="002B396E"/>
    <w:rsid w:val="002C2560"/>
    <w:rsid w:val="002D2664"/>
    <w:rsid w:val="002F5784"/>
    <w:rsid w:val="002F6BEE"/>
    <w:rsid w:val="003707F7"/>
    <w:rsid w:val="00442EB7"/>
    <w:rsid w:val="00472F56"/>
    <w:rsid w:val="004E4AC8"/>
    <w:rsid w:val="00520F94"/>
    <w:rsid w:val="0055438F"/>
    <w:rsid w:val="00671EFC"/>
    <w:rsid w:val="006867DC"/>
    <w:rsid w:val="006D4CC4"/>
    <w:rsid w:val="006E4288"/>
    <w:rsid w:val="0073281E"/>
    <w:rsid w:val="007C490A"/>
    <w:rsid w:val="00890BE5"/>
    <w:rsid w:val="008C6265"/>
    <w:rsid w:val="009431E7"/>
    <w:rsid w:val="00950F18"/>
    <w:rsid w:val="00A2401D"/>
    <w:rsid w:val="00A4556E"/>
    <w:rsid w:val="00A72982"/>
    <w:rsid w:val="00AB569A"/>
    <w:rsid w:val="00B12DC2"/>
    <w:rsid w:val="00B2385B"/>
    <w:rsid w:val="00B47893"/>
    <w:rsid w:val="00B56655"/>
    <w:rsid w:val="00B76F2A"/>
    <w:rsid w:val="00BE2ABB"/>
    <w:rsid w:val="00C24907"/>
    <w:rsid w:val="00C612B7"/>
    <w:rsid w:val="00C6318C"/>
    <w:rsid w:val="00CE240D"/>
    <w:rsid w:val="00D0502B"/>
    <w:rsid w:val="00D326FF"/>
    <w:rsid w:val="00D63623"/>
    <w:rsid w:val="00D67321"/>
    <w:rsid w:val="00D97E4F"/>
    <w:rsid w:val="00E2264C"/>
    <w:rsid w:val="00E34D25"/>
    <w:rsid w:val="00E6092C"/>
    <w:rsid w:val="00E80B5D"/>
    <w:rsid w:val="00EF4FF7"/>
    <w:rsid w:val="00F173D7"/>
    <w:rsid w:val="00F85524"/>
    <w:rsid w:val="00FA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5569EDD-DB56-47F2-86BB-E9FF93610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35FB"/>
    <w:pPr>
      <w:spacing w:after="200"/>
    </w:pPr>
    <w:rPr>
      <w:rFonts w:asciiTheme="minorHAnsi" w:hAnsiTheme="minorHAnsi"/>
      <w:sz w:val="18"/>
      <w:szCs w:val="24"/>
    </w:rPr>
  </w:style>
  <w:style w:type="paragraph" w:styleId="Heading1">
    <w:name w:val="heading 1"/>
    <w:basedOn w:val="Normal"/>
    <w:next w:val="Normal"/>
    <w:link w:val="Heading1Char"/>
    <w:qFormat/>
    <w:rsid w:val="00000E6B"/>
    <w:pPr>
      <w:spacing w:before="120" w:after="40"/>
      <w:outlineLvl w:val="0"/>
    </w:pPr>
    <w:rPr>
      <w:b/>
      <w:sz w:val="22"/>
    </w:rPr>
  </w:style>
  <w:style w:type="paragraph" w:styleId="Heading2">
    <w:name w:val="heading 2"/>
    <w:basedOn w:val="Normal"/>
    <w:next w:val="Normal"/>
    <w:qFormat/>
    <w:rsid w:val="00000E6B"/>
    <w:pPr>
      <w:spacing w:before="120" w:after="40"/>
      <w:outlineLvl w:val="1"/>
    </w:pPr>
    <w:rPr>
      <w:b/>
      <w:sz w:val="20"/>
    </w:rPr>
  </w:style>
  <w:style w:type="paragraph" w:styleId="Heading3">
    <w:name w:val="heading 3"/>
    <w:basedOn w:val="Normal"/>
    <w:next w:val="Normal"/>
    <w:semiHidden/>
    <w:unhideWhenUsed/>
    <w:qFormat/>
    <w:rsid w:val="00B5665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00E6B"/>
    <w:rPr>
      <w:rFonts w:asciiTheme="minorHAnsi" w:hAnsiTheme="minorHAnsi"/>
      <w:b/>
      <w:sz w:val="22"/>
      <w:szCs w:val="24"/>
    </w:rPr>
  </w:style>
  <w:style w:type="character" w:styleId="PlaceholderText">
    <w:name w:val="Placeholder Text"/>
    <w:basedOn w:val="DefaultParagraphFont"/>
    <w:uiPriority w:val="99"/>
    <w:semiHidden/>
    <w:rsid w:val="00000E6B"/>
    <w:rPr>
      <w:color w:val="808080"/>
    </w:rPr>
  </w:style>
  <w:style w:type="paragraph" w:styleId="Header">
    <w:name w:val="header"/>
    <w:basedOn w:val="Normal"/>
    <w:semiHidden/>
    <w:unhideWhenUsed/>
    <w:rsid w:val="00A2401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unhideWhenUsed/>
    <w:rsid w:val="00A2401D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unhideWhenUsed/>
    <w:rsid w:val="006E4288"/>
    <w:rPr>
      <w:rFonts w:cs="Tahoma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B76F2A"/>
    <w:pPr>
      <w:numPr>
        <w:numId w:val="13"/>
      </w:numPr>
    </w:pPr>
  </w:style>
  <w:style w:type="paragraph" w:styleId="Title">
    <w:name w:val="Title"/>
    <w:basedOn w:val="Normal"/>
    <w:next w:val="Normal"/>
    <w:link w:val="TitleChar"/>
    <w:qFormat/>
    <w:rsid w:val="00B76F2A"/>
    <w:pPr>
      <w:spacing w:after="400"/>
      <w:jc w:val="right"/>
    </w:pPr>
    <w:rPr>
      <w:rFonts w:asciiTheme="majorHAnsi" w:hAnsiTheme="majorHAnsi"/>
      <w:b/>
      <w:caps/>
      <w:color w:val="7F7F7F" w:themeColor="text1" w:themeTint="80"/>
      <w:sz w:val="56"/>
    </w:rPr>
  </w:style>
  <w:style w:type="character" w:customStyle="1" w:styleId="TitleChar">
    <w:name w:val="Title Char"/>
    <w:basedOn w:val="DefaultParagraphFont"/>
    <w:link w:val="Title"/>
    <w:rsid w:val="00B76F2A"/>
    <w:rPr>
      <w:rFonts w:asciiTheme="majorHAnsi" w:hAnsiTheme="majorHAnsi"/>
      <w:b/>
      <w:caps/>
      <w:color w:val="7F7F7F" w:themeColor="text1" w:themeTint="80"/>
      <w:sz w:val="5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046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AppData\Roaming\Microsoft\Templates\PTA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4CC7761899D4F0CB5AC5AA3591553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9B7732-BECC-40DD-9A04-55853EFFDA75}"/>
      </w:docPartPr>
      <w:docPartBody>
        <w:p w:rsidR="00733947" w:rsidRDefault="002C6736">
          <w:pPr>
            <w:pStyle w:val="84CC7761899D4F0CB5AC5AA359155339"/>
          </w:pPr>
          <w:r>
            <w:t>[Click to 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736"/>
    <w:rsid w:val="0004169C"/>
    <w:rsid w:val="00117C59"/>
    <w:rsid w:val="002C6736"/>
    <w:rsid w:val="00733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0E482560A2447FEADD62B68030C0D11">
    <w:name w:val="00E482560A2447FEADD62B68030C0D11"/>
  </w:style>
  <w:style w:type="paragraph" w:customStyle="1" w:styleId="84CC7761899D4F0CB5AC5AA359155339">
    <w:name w:val="84CC7761899D4F0CB5AC5AA35915533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DAD17D173C947AFA7901DDBD69F8B3A">
    <w:name w:val="CDAD17D173C947AFA7901DDBD69F8B3A"/>
  </w:style>
  <w:style w:type="paragraph" w:customStyle="1" w:styleId="FBB8D9B5806447C4A4B5E7601452B48D">
    <w:name w:val="FBB8D9B5806447C4A4B5E7601452B48D"/>
  </w:style>
  <w:style w:type="paragraph" w:customStyle="1" w:styleId="427D853EA92D40BDA8E5FC8243808EF2">
    <w:name w:val="427D853EA92D40BDA8E5FC8243808EF2"/>
  </w:style>
  <w:style w:type="paragraph" w:customStyle="1" w:styleId="5D8A6D07FFA5467D9ABD441C89BA4F44">
    <w:name w:val="5D8A6D07FFA5467D9ABD441C89BA4F44"/>
  </w:style>
  <w:style w:type="paragraph" w:customStyle="1" w:styleId="A107C4DF296341B6847A6EABA138DEF3">
    <w:name w:val="A107C4DF296341B6847A6EABA138DEF3"/>
  </w:style>
  <w:style w:type="paragraph" w:customStyle="1" w:styleId="5432FC38E63F40C19AD2668D2CAB447E">
    <w:name w:val="5432FC38E63F40C19AD2668D2CAB447E"/>
  </w:style>
  <w:style w:type="paragraph" w:customStyle="1" w:styleId="F8E448831D4E4002832806B6CEDF68BF">
    <w:name w:val="F8E448831D4E4002832806B6CEDF68BF"/>
  </w:style>
  <w:style w:type="paragraph" w:customStyle="1" w:styleId="E5A33AA4C4254875B12E94BAA1139BF9">
    <w:name w:val="E5A33AA4C4254875B12E94BAA1139BF9"/>
  </w:style>
  <w:style w:type="paragraph" w:customStyle="1" w:styleId="58122B1D49BB4324896F05B629F1B250">
    <w:name w:val="58122B1D49BB4324896F05B629F1B250"/>
  </w:style>
  <w:style w:type="paragraph" w:customStyle="1" w:styleId="8E8D30F9F3C74956B2BFD8B62CC25AFC">
    <w:name w:val="8E8D30F9F3C74956B2BFD8B62CC25AFC"/>
  </w:style>
  <w:style w:type="paragraph" w:customStyle="1" w:styleId="FA4F924480224636852FC3CFB36D0347">
    <w:name w:val="FA4F924480224636852FC3CFB36D0347"/>
  </w:style>
  <w:style w:type="paragraph" w:customStyle="1" w:styleId="0E2AC171FA8E47B9B815B29D0BAF8FCC">
    <w:name w:val="0E2AC171FA8E47B9B815B29D0BAF8FCC"/>
  </w:style>
  <w:style w:type="paragraph" w:customStyle="1" w:styleId="99D25FB7FBBB46079862788C7713CC3F">
    <w:name w:val="99D25FB7FBBB46079862788C7713CC3F"/>
  </w:style>
  <w:style w:type="paragraph" w:customStyle="1" w:styleId="075AB40181224C9F9BC679123848FC96">
    <w:name w:val="075AB40181224C9F9BC679123848FC96"/>
  </w:style>
  <w:style w:type="paragraph" w:customStyle="1" w:styleId="543231ACDEBA4C98B11958813BBF5E36">
    <w:name w:val="543231ACDEBA4C98B11958813BBF5E36"/>
  </w:style>
  <w:style w:type="paragraph" w:customStyle="1" w:styleId="9F6CCB7B80074B0D8556B59B20EE6B08">
    <w:name w:val="9F6CCB7B80074B0D8556B59B20EE6B08"/>
  </w:style>
  <w:style w:type="paragraph" w:customStyle="1" w:styleId="259242E9573C4FE2998872A085ED3A46">
    <w:name w:val="259242E9573C4FE2998872A085ED3A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92BEF6B-1422-495D-90FC-66D7041E07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PTA meeting minutes</Template>
  <TotalTime>1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PTA minutes</vt:lpstr>
    </vt:vector>
  </TitlesOfParts>
  <Company/>
  <LinksUpToDate>false</LinksUpToDate>
  <CharactersWithSpaces>1291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PTA minutes</dc:title>
  <dc:creator>David</dc:creator>
  <cp:keywords/>
  <cp:lastModifiedBy>David</cp:lastModifiedBy>
  <cp:revision>3</cp:revision>
  <cp:lastPrinted>2005-07-11T18:49:00Z</cp:lastPrinted>
  <dcterms:created xsi:type="dcterms:W3CDTF">2015-03-24T18:08:00Z</dcterms:created>
  <dcterms:modified xsi:type="dcterms:W3CDTF">2015-03-24T18:34:00Z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TC010298591033</vt:lpwstr>
  </property>
</Properties>
</file>