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BEE" w:rsidRDefault="002F6BEE" w:rsidP="00B76F2A">
      <w:pPr>
        <w:pStyle w:val="Title"/>
      </w:pPr>
      <w:r w:rsidRPr="00B76F2A">
        <w:t>Minutes</w:t>
      </w:r>
    </w:p>
    <w:p w:rsidR="00186E49" w:rsidRPr="00B76F2A" w:rsidRDefault="00D97E4F" w:rsidP="00B76F2A">
      <w:pPr>
        <w:pStyle w:val="Heading1"/>
      </w:pPr>
      <w:r>
        <w:t>Programming Meeting</w:t>
      </w:r>
    </w:p>
    <w:sdt>
      <w:sdtPr>
        <w:alias w:val="Date"/>
        <w:tag w:val="Date"/>
        <w:id w:val="100254823"/>
        <w:placeholder>
          <w:docPart w:val="84CC7761899D4F0CB5AC5AA359155339"/>
        </w:placeholder>
        <w:date w:fullDate="2015-03-18T00:00:00Z">
          <w:dateFormat w:val="MMMM d, yyyy"/>
          <w:lid w:val="en-US"/>
          <w:storeMappedDataAs w:val="dateTime"/>
          <w:calendar w:val="gregorian"/>
        </w:date>
      </w:sdtPr>
      <w:sdtEndPr/>
      <w:sdtContent>
        <w:p w:rsidR="00186E49" w:rsidRPr="00B76F2A" w:rsidRDefault="00C23CC9" w:rsidP="00B76F2A">
          <w:r>
            <w:t>March 18, 2015</w:t>
          </w:r>
        </w:p>
      </w:sdtContent>
    </w:sdt>
    <w:p w:rsidR="00186E49" w:rsidRPr="00E34D25" w:rsidRDefault="00186E49" w:rsidP="00E34D25">
      <w:r w:rsidRPr="00E34D25">
        <w:t xml:space="preserve">The meeting was called to order </w:t>
      </w:r>
      <w:r w:rsidR="000558D3" w:rsidRPr="00E34D25">
        <w:t xml:space="preserve">by </w:t>
      </w:r>
      <w:r w:rsidR="00C23CC9">
        <w:t>Patrick Kavanagh</w:t>
      </w:r>
      <w:r w:rsidR="00D67321">
        <w:t xml:space="preserve"> </w:t>
      </w:r>
      <w:r w:rsidRPr="00E34D25">
        <w:t xml:space="preserve">at </w:t>
      </w:r>
      <w:r w:rsidR="00C23CC9">
        <w:t>5</w:t>
      </w:r>
      <w:r w:rsidR="00D97E4F">
        <w:t>.15pm.</w:t>
      </w:r>
    </w:p>
    <w:p w:rsidR="00E34D25" w:rsidRDefault="00186E49" w:rsidP="00B76F2A">
      <w:pPr>
        <w:pStyle w:val="Heading2"/>
      </w:pPr>
      <w:r w:rsidRPr="00E34D25">
        <w:t>In attendance</w:t>
      </w:r>
    </w:p>
    <w:p w:rsidR="00186E49" w:rsidRDefault="00D97E4F" w:rsidP="00B76F2A">
      <w:r>
        <w:t>Cristopher Bodels, Patrick Kavanagh, Brian Carrol, David Walsh.</w:t>
      </w:r>
    </w:p>
    <w:p w:rsidR="00C23CC9" w:rsidRPr="00E34D25" w:rsidRDefault="00C23CC9" w:rsidP="00B76F2A">
      <w:r>
        <w:t>Igor Mazur was absent.</w:t>
      </w:r>
    </w:p>
    <w:p w:rsidR="00890BE5" w:rsidRDefault="00D97E4F" w:rsidP="00000E6B">
      <w:pPr>
        <w:pStyle w:val="Heading2"/>
      </w:pPr>
      <w:r>
        <w:t>Main Actions:</w:t>
      </w:r>
    </w:p>
    <w:p w:rsidR="00C23CC9" w:rsidRDefault="00C23CC9" w:rsidP="00C23CC9">
      <w:pPr>
        <w:pStyle w:val="ListParagraph"/>
        <w:numPr>
          <w:ilvl w:val="0"/>
          <w:numId w:val="15"/>
        </w:numPr>
      </w:pPr>
      <w:r>
        <w:t>We allotted everyone in the meeting the necessary tasks needed to be completed.</w:t>
      </w:r>
    </w:p>
    <w:p w:rsidR="00C23CC9" w:rsidRDefault="00C23CC9" w:rsidP="00C23CC9">
      <w:pPr>
        <w:pStyle w:val="ListParagraph"/>
        <w:numPr>
          <w:ilvl w:val="0"/>
          <w:numId w:val="15"/>
        </w:numPr>
      </w:pPr>
      <w:r>
        <w:t>David spent most of the meeting working on the deck coming up with a faster and better way of doing it.</w:t>
      </w:r>
    </w:p>
    <w:p w:rsidR="00C23CC9" w:rsidRDefault="00C23CC9" w:rsidP="00C23CC9">
      <w:pPr>
        <w:pStyle w:val="ListParagraph"/>
        <w:numPr>
          <w:ilvl w:val="0"/>
          <w:numId w:val="15"/>
        </w:numPr>
      </w:pPr>
      <w:r>
        <w:t xml:space="preserve">Chris spent a lot of the time finishing off all the validation that was needed. </w:t>
      </w:r>
    </w:p>
    <w:p w:rsidR="00C23CC9" w:rsidRDefault="00C23CC9" w:rsidP="00C23CC9">
      <w:pPr>
        <w:pStyle w:val="ListParagraph"/>
        <w:numPr>
          <w:ilvl w:val="0"/>
          <w:numId w:val="15"/>
        </w:numPr>
      </w:pPr>
      <w:r>
        <w:t>Brian and Patrick worked on fixing any game breaking bugs in the code.</w:t>
      </w:r>
    </w:p>
    <w:p w:rsidR="00C23CC9" w:rsidRDefault="00C23CC9" w:rsidP="00C23CC9">
      <w:pPr>
        <w:pStyle w:val="ListParagraph"/>
        <w:numPr>
          <w:ilvl w:val="0"/>
          <w:numId w:val="15"/>
        </w:numPr>
      </w:pPr>
      <w:r>
        <w:t>Overall a lot of the most crucial and tricky things were done in these two hours. The group set the goals to be finished by the weekend and would contact each other via facebook.</w:t>
      </w:r>
    </w:p>
    <w:p w:rsidR="00F656A6" w:rsidRPr="00D97E4F" w:rsidRDefault="00F656A6" w:rsidP="00F656A6">
      <w:pPr>
        <w:pStyle w:val="ListParagraph"/>
        <w:numPr>
          <w:ilvl w:val="0"/>
          <w:numId w:val="15"/>
        </w:numPr>
      </w:pPr>
      <w:r>
        <w:t>Brian took the time s</w:t>
      </w:r>
      <w:r>
        <w:t xml:space="preserve">tamps for this meeting and David </w:t>
      </w:r>
      <w:bookmarkStart w:id="0" w:name="_GoBack"/>
      <w:bookmarkEnd w:id="0"/>
      <w:r>
        <w:t>wrote it up.</w:t>
      </w:r>
    </w:p>
    <w:p w:rsidR="00F656A6" w:rsidRPr="00C23CC9" w:rsidRDefault="00F656A6" w:rsidP="00F656A6">
      <w:pPr>
        <w:ind w:left="360"/>
      </w:pPr>
    </w:p>
    <w:p w:rsidR="00E34D25" w:rsidRDefault="00186E49" w:rsidP="00000E6B">
      <w:pPr>
        <w:pStyle w:val="Heading2"/>
      </w:pPr>
      <w:r w:rsidRPr="00E34D25">
        <w:t xml:space="preserve">Next </w:t>
      </w:r>
      <w:r w:rsidRPr="00000E6B">
        <w:t>Meeting</w:t>
      </w:r>
    </w:p>
    <w:p w:rsidR="00186E49" w:rsidRDefault="00E80B5D" w:rsidP="00B76F2A">
      <w:r>
        <w:t>18/March/2015 5</w:t>
      </w:r>
      <w:r w:rsidR="00D97E4F">
        <w:t>.15pm</w:t>
      </w:r>
    </w:p>
    <w:p w:rsidR="00C23CC9" w:rsidRDefault="00C23CC9" w:rsidP="00E34D25">
      <w:r>
        <w:t>Meeting finished up at 7.00</w:t>
      </w:r>
    </w:p>
    <w:sectPr w:rsidR="00C23CC9" w:rsidSect="00B76F2A">
      <w:footerReference w:type="default" r:id="rId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7C5F" w:rsidRDefault="00197C5F">
      <w:r>
        <w:separator/>
      </w:r>
    </w:p>
    <w:p w:rsidR="00197C5F" w:rsidRDefault="00197C5F"/>
  </w:endnote>
  <w:endnote w:type="continuationSeparator" w:id="0">
    <w:p w:rsidR="00197C5F" w:rsidRDefault="00197C5F">
      <w:r>
        <w:continuationSeparator/>
      </w:r>
    </w:p>
    <w:p w:rsidR="00197C5F" w:rsidRDefault="00197C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E6B" w:rsidRDefault="008C6265" w:rsidP="00A2401D">
    <w:pPr>
      <w:pStyle w:val="Footer"/>
      <w:jc w:val="center"/>
    </w:pPr>
    <w:r>
      <w:fldChar w:fldCharType="begin"/>
    </w:r>
    <w:r>
      <w:instrText xml:space="preserve"> PAGE </w:instrText>
    </w:r>
    <w:r>
      <w:fldChar w:fldCharType="separate"/>
    </w:r>
    <w:r w:rsidR="00D67321">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7C5F" w:rsidRDefault="00197C5F">
      <w:r>
        <w:separator/>
      </w:r>
    </w:p>
    <w:p w:rsidR="00197C5F" w:rsidRDefault="00197C5F"/>
  </w:footnote>
  <w:footnote w:type="continuationSeparator" w:id="0">
    <w:p w:rsidR="00197C5F" w:rsidRDefault="00197C5F">
      <w:r>
        <w:continuationSeparator/>
      </w:r>
    </w:p>
    <w:p w:rsidR="00197C5F" w:rsidRDefault="00197C5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D94B750"/>
    <w:lvl w:ilvl="0">
      <w:start w:val="1"/>
      <w:numFmt w:val="decimal"/>
      <w:lvlText w:val="%1."/>
      <w:lvlJc w:val="left"/>
      <w:pPr>
        <w:tabs>
          <w:tab w:val="num" w:pos="1800"/>
        </w:tabs>
        <w:ind w:left="1800" w:hanging="360"/>
      </w:pPr>
    </w:lvl>
  </w:abstractNum>
  <w:abstractNum w:abstractNumId="1">
    <w:nsid w:val="FFFFFF7D"/>
    <w:multiLevelType w:val="singleLevel"/>
    <w:tmpl w:val="F636F660"/>
    <w:lvl w:ilvl="0">
      <w:start w:val="1"/>
      <w:numFmt w:val="decimal"/>
      <w:lvlText w:val="%1."/>
      <w:lvlJc w:val="left"/>
      <w:pPr>
        <w:tabs>
          <w:tab w:val="num" w:pos="1440"/>
        </w:tabs>
        <w:ind w:left="1440" w:hanging="360"/>
      </w:pPr>
    </w:lvl>
  </w:abstractNum>
  <w:abstractNum w:abstractNumId="2">
    <w:nsid w:val="FFFFFF7E"/>
    <w:multiLevelType w:val="singleLevel"/>
    <w:tmpl w:val="F9A82580"/>
    <w:lvl w:ilvl="0">
      <w:start w:val="1"/>
      <w:numFmt w:val="decimal"/>
      <w:lvlText w:val="%1."/>
      <w:lvlJc w:val="left"/>
      <w:pPr>
        <w:tabs>
          <w:tab w:val="num" w:pos="1080"/>
        </w:tabs>
        <w:ind w:left="1080" w:hanging="360"/>
      </w:pPr>
    </w:lvl>
  </w:abstractNum>
  <w:abstractNum w:abstractNumId="3">
    <w:nsid w:val="FFFFFF7F"/>
    <w:multiLevelType w:val="singleLevel"/>
    <w:tmpl w:val="FF8672A8"/>
    <w:lvl w:ilvl="0">
      <w:start w:val="1"/>
      <w:numFmt w:val="decimal"/>
      <w:lvlText w:val="%1."/>
      <w:lvlJc w:val="left"/>
      <w:pPr>
        <w:tabs>
          <w:tab w:val="num" w:pos="720"/>
        </w:tabs>
        <w:ind w:left="720" w:hanging="360"/>
      </w:pPr>
    </w:lvl>
  </w:abstractNum>
  <w:abstractNum w:abstractNumId="4">
    <w:nsid w:val="FFFFFF80"/>
    <w:multiLevelType w:val="singleLevel"/>
    <w:tmpl w:val="A8BE2D6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DE692D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9D2E74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FE8881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E4462FE"/>
    <w:lvl w:ilvl="0">
      <w:start w:val="1"/>
      <w:numFmt w:val="decimal"/>
      <w:lvlText w:val="%1."/>
      <w:lvlJc w:val="left"/>
      <w:pPr>
        <w:tabs>
          <w:tab w:val="num" w:pos="360"/>
        </w:tabs>
        <w:ind w:left="360" w:hanging="360"/>
      </w:pPr>
    </w:lvl>
  </w:abstractNum>
  <w:abstractNum w:abstractNumId="9">
    <w:nsid w:val="FFFFFF89"/>
    <w:multiLevelType w:val="singleLevel"/>
    <w:tmpl w:val="26AC142E"/>
    <w:lvl w:ilvl="0">
      <w:start w:val="1"/>
      <w:numFmt w:val="bullet"/>
      <w:lvlText w:val=""/>
      <w:lvlJc w:val="left"/>
      <w:pPr>
        <w:tabs>
          <w:tab w:val="num" w:pos="360"/>
        </w:tabs>
        <w:ind w:left="360" w:hanging="360"/>
      </w:pPr>
      <w:rPr>
        <w:rFonts w:ascii="Symbol" w:hAnsi="Symbol" w:hint="default"/>
      </w:rPr>
    </w:lvl>
  </w:abstractNum>
  <w:abstractNum w:abstractNumId="10">
    <w:nsid w:val="18DA11B5"/>
    <w:multiLevelType w:val="hybridMultilevel"/>
    <w:tmpl w:val="BC5CC366"/>
    <w:lvl w:ilvl="0" w:tplc="A2087B4E">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2D695BC7"/>
    <w:multiLevelType w:val="hybridMultilevel"/>
    <w:tmpl w:val="9FA4F020"/>
    <w:lvl w:ilvl="0" w:tplc="A4A02A8C">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DC6372A"/>
    <w:multiLevelType w:val="hybridMultilevel"/>
    <w:tmpl w:val="FFF041D6"/>
    <w:lvl w:ilvl="0" w:tplc="1BBA28C8">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AC043C"/>
    <w:multiLevelType w:val="hybridMultilevel"/>
    <w:tmpl w:val="2ADCA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8FB2AEE"/>
    <w:multiLevelType w:val="hybridMultilevel"/>
    <w:tmpl w:val="4CA85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drawingGridHorizontalSpacing w:val="9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E4F"/>
    <w:rsid w:val="00000E6B"/>
    <w:rsid w:val="00007378"/>
    <w:rsid w:val="00014397"/>
    <w:rsid w:val="00042F81"/>
    <w:rsid w:val="000558D3"/>
    <w:rsid w:val="00065407"/>
    <w:rsid w:val="000A1A54"/>
    <w:rsid w:val="000F2452"/>
    <w:rsid w:val="001560EF"/>
    <w:rsid w:val="00186E49"/>
    <w:rsid w:val="00197C5F"/>
    <w:rsid w:val="001B4C93"/>
    <w:rsid w:val="002435FB"/>
    <w:rsid w:val="002472EF"/>
    <w:rsid w:val="002B302C"/>
    <w:rsid w:val="002B396E"/>
    <w:rsid w:val="002C2560"/>
    <w:rsid w:val="002D2664"/>
    <w:rsid w:val="002F5784"/>
    <w:rsid w:val="002F6BEE"/>
    <w:rsid w:val="003707F7"/>
    <w:rsid w:val="00442EB7"/>
    <w:rsid w:val="00472F56"/>
    <w:rsid w:val="004E4AC8"/>
    <w:rsid w:val="00520F94"/>
    <w:rsid w:val="0055438F"/>
    <w:rsid w:val="00560777"/>
    <w:rsid w:val="006867DC"/>
    <w:rsid w:val="006D4CC4"/>
    <w:rsid w:val="006E4288"/>
    <w:rsid w:val="0073281E"/>
    <w:rsid w:val="00890BE5"/>
    <w:rsid w:val="008C6265"/>
    <w:rsid w:val="009431E7"/>
    <w:rsid w:val="00950F18"/>
    <w:rsid w:val="00A2401D"/>
    <w:rsid w:val="00A4556E"/>
    <w:rsid w:val="00A72982"/>
    <w:rsid w:val="00AB569A"/>
    <w:rsid w:val="00B12DC2"/>
    <w:rsid w:val="00B2385B"/>
    <w:rsid w:val="00B47893"/>
    <w:rsid w:val="00B56655"/>
    <w:rsid w:val="00B76F2A"/>
    <w:rsid w:val="00BE2ABB"/>
    <w:rsid w:val="00C23CC9"/>
    <w:rsid w:val="00C24907"/>
    <w:rsid w:val="00C612B7"/>
    <w:rsid w:val="00C6318C"/>
    <w:rsid w:val="00CE240D"/>
    <w:rsid w:val="00D0502B"/>
    <w:rsid w:val="00D326FF"/>
    <w:rsid w:val="00D63623"/>
    <w:rsid w:val="00D67321"/>
    <w:rsid w:val="00D97E4F"/>
    <w:rsid w:val="00E2264C"/>
    <w:rsid w:val="00E34D25"/>
    <w:rsid w:val="00E6092C"/>
    <w:rsid w:val="00E80B5D"/>
    <w:rsid w:val="00F173D7"/>
    <w:rsid w:val="00F656A6"/>
    <w:rsid w:val="00F85524"/>
    <w:rsid w:val="00FA7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5569EDD-DB56-47F2-86BB-E9FF93610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35FB"/>
    <w:pPr>
      <w:spacing w:after="200"/>
    </w:pPr>
    <w:rPr>
      <w:rFonts w:asciiTheme="minorHAnsi" w:hAnsiTheme="minorHAnsi"/>
      <w:sz w:val="18"/>
      <w:szCs w:val="24"/>
    </w:rPr>
  </w:style>
  <w:style w:type="paragraph" w:styleId="Heading1">
    <w:name w:val="heading 1"/>
    <w:basedOn w:val="Normal"/>
    <w:next w:val="Normal"/>
    <w:link w:val="Heading1Char"/>
    <w:qFormat/>
    <w:rsid w:val="00000E6B"/>
    <w:pPr>
      <w:spacing w:before="120" w:after="40"/>
      <w:outlineLvl w:val="0"/>
    </w:pPr>
    <w:rPr>
      <w:b/>
      <w:sz w:val="22"/>
    </w:rPr>
  </w:style>
  <w:style w:type="paragraph" w:styleId="Heading2">
    <w:name w:val="heading 2"/>
    <w:basedOn w:val="Normal"/>
    <w:next w:val="Normal"/>
    <w:qFormat/>
    <w:rsid w:val="00000E6B"/>
    <w:pPr>
      <w:spacing w:before="120" w:after="40"/>
      <w:outlineLvl w:val="1"/>
    </w:pPr>
    <w:rPr>
      <w:b/>
      <w:sz w:val="20"/>
    </w:rPr>
  </w:style>
  <w:style w:type="paragraph" w:styleId="Heading3">
    <w:name w:val="heading 3"/>
    <w:basedOn w:val="Normal"/>
    <w:next w:val="Normal"/>
    <w:semiHidden/>
    <w:unhideWhenUsed/>
    <w:qFormat/>
    <w:rsid w:val="00B56655"/>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0E6B"/>
    <w:rPr>
      <w:rFonts w:asciiTheme="minorHAnsi" w:hAnsiTheme="minorHAnsi"/>
      <w:b/>
      <w:sz w:val="22"/>
      <w:szCs w:val="24"/>
    </w:rPr>
  </w:style>
  <w:style w:type="character" w:styleId="PlaceholderText">
    <w:name w:val="Placeholder Text"/>
    <w:basedOn w:val="DefaultParagraphFont"/>
    <w:uiPriority w:val="99"/>
    <w:semiHidden/>
    <w:rsid w:val="00000E6B"/>
    <w:rPr>
      <w:color w:val="808080"/>
    </w:rPr>
  </w:style>
  <w:style w:type="paragraph" w:styleId="Header">
    <w:name w:val="header"/>
    <w:basedOn w:val="Normal"/>
    <w:semiHidden/>
    <w:unhideWhenUsed/>
    <w:rsid w:val="00A2401D"/>
    <w:pPr>
      <w:tabs>
        <w:tab w:val="center" w:pos="4320"/>
        <w:tab w:val="right" w:pos="8640"/>
      </w:tabs>
    </w:pPr>
  </w:style>
  <w:style w:type="paragraph" w:styleId="Footer">
    <w:name w:val="footer"/>
    <w:basedOn w:val="Normal"/>
    <w:semiHidden/>
    <w:unhideWhenUsed/>
    <w:rsid w:val="00A2401D"/>
    <w:pPr>
      <w:tabs>
        <w:tab w:val="center" w:pos="4320"/>
        <w:tab w:val="right" w:pos="8640"/>
      </w:tabs>
    </w:pPr>
  </w:style>
  <w:style w:type="paragraph" w:styleId="BalloonText">
    <w:name w:val="Balloon Text"/>
    <w:basedOn w:val="Normal"/>
    <w:semiHidden/>
    <w:unhideWhenUsed/>
    <w:rsid w:val="006E4288"/>
    <w:rPr>
      <w:rFonts w:cs="Tahoma"/>
      <w:sz w:val="16"/>
      <w:szCs w:val="16"/>
    </w:rPr>
  </w:style>
  <w:style w:type="paragraph" w:styleId="ListParagraph">
    <w:name w:val="List Paragraph"/>
    <w:basedOn w:val="Normal"/>
    <w:uiPriority w:val="34"/>
    <w:unhideWhenUsed/>
    <w:qFormat/>
    <w:rsid w:val="00B76F2A"/>
    <w:pPr>
      <w:numPr>
        <w:numId w:val="13"/>
      </w:numPr>
    </w:pPr>
  </w:style>
  <w:style w:type="paragraph" w:styleId="Title">
    <w:name w:val="Title"/>
    <w:basedOn w:val="Normal"/>
    <w:next w:val="Normal"/>
    <w:link w:val="TitleChar"/>
    <w:qFormat/>
    <w:rsid w:val="00B76F2A"/>
    <w:pPr>
      <w:spacing w:after="400"/>
      <w:jc w:val="right"/>
    </w:pPr>
    <w:rPr>
      <w:rFonts w:asciiTheme="majorHAnsi" w:hAnsiTheme="majorHAnsi"/>
      <w:b/>
      <w:caps/>
      <w:color w:val="7F7F7F" w:themeColor="text1" w:themeTint="80"/>
      <w:sz w:val="56"/>
    </w:rPr>
  </w:style>
  <w:style w:type="character" w:customStyle="1" w:styleId="TitleChar">
    <w:name w:val="Title Char"/>
    <w:basedOn w:val="DefaultParagraphFont"/>
    <w:link w:val="Title"/>
    <w:rsid w:val="00B76F2A"/>
    <w:rPr>
      <w:rFonts w:asciiTheme="majorHAnsi" w:hAnsiTheme="majorHAnsi"/>
      <w:b/>
      <w:caps/>
      <w:color w:val="7F7F7F" w:themeColor="text1" w:themeTint="80"/>
      <w:sz w:val="5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46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PTA%20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4CC7761899D4F0CB5AC5AA359155339"/>
        <w:category>
          <w:name w:val="General"/>
          <w:gallery w:val="placeholder"/>
        </w:category>
        <w:types>
          <w:type w:val="bbPlcHdr"/>
        </w:types>
        <w:behaviors>
          <w:behavior w:val="content"/>
        </w:behaviors>
        <w:guid w:val="{409B7732-BECC-40DD-9A04-55853EFFDA75}"/>
      </w:docPartPr>
      <w:docPartBody>
        <w:p w:rsidR="00733947" w:rsidRDefault="002C6736">
          <w:pPr>
            <w:pStyle w:val="84CC7761899D4F0CB5AC5AA359155339"/>
          </w:pPr>
          <w: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736"/>
    <w:rsid w:val="002C6736"/>
    <w:rsid w:val="00733947"/>
    <w:rsid w:val="00D702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E482560A2447FEADD62B68030C0D11">
    <w:name w:val="00E482560A2447FEADD62B68030C0D11"/>
  </w:style>
  <w:style w:type="paragraph" w:customStyle="1" w:styleId="84CC7761899D4F0CB5AC5AA359155339">
    <w:name w:val="84CC7761899D4F0CB5AC5AA359155339"/>
  </w:style>
  <w:style w:type="character" w:styleId="PlaceholderText">
    <w:name w:val="Placeholder Text"/>
    <w:basedOn w:val="DefaultParagraphFont"/>
    <w:uiPriority w:val="99"/>
    <w:semiHidden/>
    <w:rPr>
      <w:color w:val="808080"/>
    </w:rPr>
  </w:style>
  <w:style w:type="paragraph" w:customStyle="1" w:styleId="CDAD17D173C947AFA7901DDBD69F8B3A">
    <w:name w:val="CDAD17D173C947AFA7901DDBD69F8B3A"/>
  </w:style>
  <w:style w:type="paragraph" w:customStyle="1" w:styleId="FBB8D9B5806447C4A4B5E7601452B48D">
    <w:name w:val="FBB8D9B5806447C4A4B5E7601452B48D"/>
  </w:style>
  <w:style w:type="paragraph" w:customStyle="1" w:styleId="427D853EA92D40BDA8E5FC8243808EF2">
    <w:name w:val="427D853EA92D40BDA8E5FC8243808EF2"/>
  </w:style>
  <w:style w:type="paragraph" w:customStyle="1" w:styleId="5D8A6D07FFA5467D9ABD441C89BA4F44">
    <w:name w:val="5D8A6D07FFA5467D9ABD441C89BA4F44"/>
  </w:style>
  <w:style w:type="paragraph" w:customStyle="1" w:styleId="A107C4DF296341B6847A6EABA138DEF3">
    <w:name w:val="A107C4DF296341B6847A6EABA138DEF3"/>
  </w:style>
  <w:style w:type="paragraph" w:customStyle="1" w:styleId="5432FC38E63F40C19AD2668D2CAB447E">
    <w:name w:val="5432FC38E63F40C19AD2668D2CAB447E"/>
  </w:style>
  <w:style w:type="paragraph" w:customStyle="1" w:styleId="F8E448831D4E4002832806B6CEDF68BF">
    <w:name w:val="F8E448831D4E4002832806B6CEDF68BF"/>
  </w:style>
  <w:style w:type="paragraph" w:customStyle="1" w:styleId="E5A33AA4C4254875B12E94BAA1139BF9">
    <w:name w:val="E5A33AA4C4254875B12E94BAA1139BF9"/>
  </w:style>
  <w:style w:type="paragraph" w:customStyle="1" w:styleId="58122B1D49BB4324896F05B629F1B250">
    <w:name w:val="58122B1D49BB4324896F05B629F1B250"/>
  </w:style>
  <w:style w:type="paragraph" w:customStyle="1" w:styleId="8E8D30F9F3C74956B2BFD8B62CC25AFC">
    <w:name w:val="8E8D30F9F3C74956B2BFD8B62CC25AFC"/>
  </w:style>
  <w:style w:type="paragraph" w:customStyle="1" w:styleId="FA4F924480224636852FC3CFB36D0347">
    <w:name w:val="FA4F924480224636852FC3CFB36D0347"/>
  </w:style>
  <w:style w:type="paragraph" w:customStyle="1" w:styleId="0E2AC171FA8E47B9B815B29D0BAF8FCC">
    <w:name w:val="0E2AC171FA8E47B9B815B29D0BAF8FCC"/>
  </w:style>
  <w:style w:type="paragraph" w:customStyle="1" w:styleId="99D25FB7FBBB46079862788C7713CC3F">
    <w:name w:val="99D25FB7FBBB46079862788C7713CC3F"/>
  </w:style>
  <w:style w:type="paragraph" w:customStyle="1" w:styleId="075AB40181224C9F9BC679123848FC96">
    <w:name w:val="075AB40181224C9F9BC679123848FC96"/>
  </w:style>
  <w:style w:type="paragraph" w:customStyle="1" w:styleId="543231ACDEBA4C98B11958813BBF5E36">
    <w:name w:val="543231ACDEBA4C98B11958813BBF5E36"/>
  </w:style>
  <w:style w:type="paragraph" w:customStyle="1" w:styleId="9F6CCB7B80074B0D8556B59B20EE6B08">
    <w:name w:val="9F6CCB7B80074B0D8556B59B20EE6B08"/>
  </w:style>
  <w:style w:type="paragraph" w:customStyle="1" w:styleId="259242E9573C4FE2998872A085ED3A46">
    <w:name w:val="259242E9573C4FE2998872A085ED3A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E92BEF6B-1422-495D-90FC-66D7041E07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PTA meeting minutes</Template>
  <TotalTime>23</TotalTime>
  <Pages>1</Pages>
  <Words>129</Words>
  <Characters>739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PTA minutes</vt:lpstr>
    </vt:vector>
  </TitlesOfParts>
  <Company/>
  <LinksUpToDate>false</LinksUpToDate>
  <CharactersWithSpaces>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PTA minutes</dc:title>
  <dc:creator>David</dc:creator>
  <cp:keywords/>
  <cp:lastModifiedBy>David</cp:lastModifiedBy>
  <cp:revision>4</cp:revision>
  <cp:lastPrinted>2005-07-11T18:49:00Z</cp:lastPrinted>
  <dcterms:created xsi:type="dcterms:W3CDTF">2015-03-24T18:08:00Z</dcterms:created>
  <dcterms:modified xsi:type="dcterms:W3CDTF">2015-03-24T18:31:00Z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TC010298591033</vt:lpwstr>
  </property>
</Properties>
</file>